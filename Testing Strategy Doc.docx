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GB"/>
        </w:rPr>
        <w:id w:val="-1470347820"/>
        <w:docPartObj>
          <w:docPartGallery w:val="Cover Pages"/>
          <w:docPartUnique/>
        </w:docPartObj>
      </w:sdtPr>
      <w:sdtContent>
        <w:p w:rsidR="00AA6FB1" w:rsidRDefault="00AA6FB1">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24T00:00:00Z">
                                      <w:dateFormat w:val="M/d/yyyy"/>
                                      <w:lid w:val="en-US"/>
                                      <w:storeMappedDataAs w:val="dateTime"/>
                                      <w:calendar w:val="gregorian"/>
                                    </w:date>
                                  </w:sdtPr>
                                  <w:sdtContent>
                                    <w:p w:rsidR="00484729" w:rsidRDefault="00484729">
                                      <w:pPr>
                                        <w:pStyle w:val="NoSpacing"/>
                                        <w:jc w:val="right"/>
                                        <w:rPr>
                                          <w:color w:val="FFFFFF" w:themeColor="background1"/>
                                          <w:sz w:val="28"/>
                                          <w:szCs w:val="28"/>
                                        </w:rPr>
                                      </w:pPr>
                                      <w:r>
                                        <w:rPr>
                                          <w:color w:val="FFFFFF" w:themeColor="background1"/>
                                          <w:sz w:val="28"/>
                                          <w:szCs w:val="28"/>
                                        </w:rPr>
                                        <w:t>11/24/2017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24T00:00:00Z">
                                <w:dateFormat w:val="M/d/yyyy"/>
                                <w:lid w:val="en-US"/>
                                <w:storeMappedDataAs w:val="dateTime"/>
                                <w:calendar w:val="gregorian"/>
                              </w:date>
                            </w:sdtPr>
                            <w:sdtContent>
                              <w:p w:rsidR="00484729" w:rsidRDefault="00484729">
                                <w:pPr>
                                  <w:pStyle w:val="NoSpacing"/>
                                  <w:jc w:val="right"/>
                                  <w:rPr>
                                    <w:color w:val="FFFFFF" w:themeColor="background1"/>
                                    <w:sz w:val="28"/>
                                    <w:szCs w:val="28"/>
                                  </w:rPr>
                                </w:pPr>
                                <w:r>
                                  <w:rPr>
                                    <w:color w:val="FFFFFF" w:themeColor="background1"/>
                                    <w:sz w:val="28"/>
                                    <w:szCs w:val="28"/>
                                  </w:rPr>
                                  <w:t>11/24/2017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4729" w:rsidRDefault="0048472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Steven Barry                                                                  Elliot Rourke                                                                 Scott Pirrie                                                                     Ciaran Service                                                                Mark Baxter</w:t>
                                    </w:r>
                                  </w:sdtContent>
                                </w:sdt>
                              </w:p>
                              <w:p w:rsidR="00484729" w:rsidRDefault="00484729">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484729" w:rsidRDefault="0048472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Steven Barry                                                                  Elliot Rourke                                                                 Scott Pirrie                                                                     Ciaran Service                                                                Mark Baxter</w:t>
                              </w:r>
                            </w:sdtContent>
                          </w:sdt>
                        </w:p>
                        <w:p w:rsidR="00484729" w:rsidRDefault="00484729">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4729" w:rsidRDefault="0048472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CS313         Testing Strategy Documentation</w:t>
                                    </w:r>
                                  </w:sdtContent>
                                </w:sdt>
                              </w:p>
                              <w:p w:rsidR="00484729" w:rsidRDefault="0048472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484729" w:rsidRDefault="0048472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CS313         Testing Strategy Documentation</w:t>
                              </w:r>
                            </w:sdtContent>
                          </w:sdt>
                        </w:p>
                        <w:p w:rsidR="00484729" w:rsidRDefault="0048472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AA6FB1" w:rsidRDefault="00AA6FB1">
          <w:r>
            <w:br w:type="page"/>
          </w:r>
        </w:p>
      </w:sdtContent>
    </w:sdt>
    <w:p w:rsidR="00B119DC" w:rsidRDefault="00DA6D31" w:rsidP="00DA6D31">
      <w:pPr>
        <w:pStyle w:val="Heading1"/>
      </w:pPr>
      <w:r>
        <w:lastRenderedPageBreak/>
        <w:t>Test Drivers</w:t>
      </w:r>
    </w:p>
    <w:p w:rsidR="00DA6D31" w:rsidRDefault="00DA6D31" w:rsidP="00DA6D31">
      <w:r>
        <w:t xml:space="preserve">As a group we have completed task A with six test drivers each for completing the tasks listed on My Place. The drivers thoroughly test our code under different inputs and test whether the code meets our desired and expected output. These drivers test: </w:t>
      </w:r>
    </w:p>
    <w:p w:rsidR="00DA6D31" w:rsidRDefault="00DA6D31" w:rsidP="00DA6D31">
      <w:pPr>
        <w:pStyle w:val="ListParagraph"/>
        <w:numPr>
          <w:ilvl w:val="0"/>
          <w:numId w:val="1"/>
        </w:numPr>
      </w:pPr>
      <w:r>
        <w:t xml:space="preserve">2 account holders trying to check the balance simultaneously </w:t>
      </w:r>
    </w:p>
    <w:p w:rsidR="00DA6D31" w:rsidRDefault="00DA6D31" w:rsidP="00DA6D31">
      <w:pPr>
        <w:pStyle w:val="ListParagraph"/>
        <w:numPr>
          <w:ilvl w:val="0"/>
          <w:numId w:val="1"/>
        </w:numPr>
      </w:pPr>
      <w:r>
        <w:t>One account holder tries to check the balance while the other is withdrawing money</w:t>
      </w:r>
    </w:p>
    <w:p w:rsidR="00DA6D31" w:rsidRDefault="00DA6D31" w:rsidP="00DA6D31">
      <w:pPr>
        <w:pStyle w:val="ListParagraph"/>
        <w:numPr>
          <w:ilvl w:val="0"/>
          <w:numId w:val="1"/>
        </w:numPr>
      </w:pPr>
      <w:r>
        <w:t xml:space="preserve">2 account holders are </w:t>
      </w:r>
      <w:r w:rsidR="0046654A">
        <w:t xml:space="preserve">simultaneously withdrawing and then </w:t>
      </w:r>
      <w:r>
        <w:t xml:space="preserve">checking the balance </w:t>
      </w:r>
    </w:p>
    <w:p w:rsidR="0046654A" w:rsidRDefault="0046654A" w:rsidP="00DA6D31">
      <w:pPr>
        <w:pStyle w:val="ListParagraph"/>
        <w:numPr>
          <w:ilvl w:val="0"/>
          <w:numId w:val="1"/>
        </w:numPr>
      </w:pPr>
      <w:r>
        <w:t>An employee completes a transfer whilst the bank account holder is withdrawing</w:t>
      </w:r>
    </w:p>
    <w:p w:rsidR="0046654A" w:rsidRDefault="0046654A" w:rsidP="00DA6D31">
      <w:pPr>
        <w:pStyle w:val="ListParagraph"/>
        <w:numPr>
          <w:ilvl w:val="0"/>
          <w:numId w:val="1"/>
        </w:numPr>
      </w:pPr>
      <w:r>
        <w:t>Condition mechanism that waits for the balance to grow</w:t>
      </w:r>
    </w:p>
    <w:p w:rsidR="0046654A" w:rsidRDefault="0046654A" w:rsidP="0046654A">
      <w:pPr>
        <w:pStyle w:val="ListParagraph"/>
        <w:numPr>
          <w:ilvl w:val="0"/>
          <w:numId w:val="1"/>
        </w:numPr>
      </w:pPr>
      <w:r>
        <w:t>2 employees are simultaneously trying to edit an account holders details</w:t>
      </w:r>
    </w:p>
    <w:p w:rsidR="003B4734" w:rsidRDefault="003B4734" w:rsidP="0046654A">
      <w:pPr>
        <w:pStyle w:val="ListParagraph"/>
        <w:numPr>
          <w:ilvl w:val="0"/>
          <w:numId w:val="1"/>
        </w:numPr>
      </w:pPr>
      <w:r>
        <w:t>Transfer after depositing in the same account</w:t>
      </w:r>
    </w:p>
    <w:p w:rsidR="003B4734" w:rsidRDefault="003B4734" w:rsidP="003B4734"/>
    <w:p w:rsidR="003B4734" w:rsidRDefault="003B4734" w:rsidP="003B4734">
      <w:pPr>
        <w:pStyle w:val="Heading1"/>
      </w:pPr>
      <w:r>
        <w:t>Expected vs Actual Output of Drivers</w:t>
      </w:r>
    </w:p>
    <w:p w:rsidR="003B4734" w:rsidRDefault="003B4734" w:rsidP="003B4734">
      <w:r>
        <w:t xml:space="preserve">Test Driver 1 Check Balance whilst action is being taken expected output: </w:t>
      </w:r>
    </w:p>
    <w:p w:rsidR="00B26DA8" w:rsidRDefault="003B4734" w:rsidP="003B4734">
      <w:r>
        <w:t>Balance at start of thread before first action: 0</w:t>
      </w:r>
    </w:p>
    <w:p w:rsidR="00A50EDE" w:rsidRDefault="00D431A6" w:rsidP="003B4734">
      <w:r>
        <w:t>Deposit 100 into the account, balance: 1</w:t>
      </w:r>
      <w:r w:rsidR="00A50EDE">
        <w:t>00</w:t>
      </w:r>
    </w:p>
    <w:p w:rsidR="00A50EDE" w:rsidRDefault="00A50EDE" w:rsidP="003B4734">
      <w:r>
        <w:t xml:space="preserve">Same customer </w:t>
      </w:r>
      <w:r w:rsidR="00D431A6">
        <w:t>views the balance: 100</w:t>
      </w:r>
    </w:p>
    <w:p w:rsidR="003B4734" w:rsidRDefault="00A50EDE" w:rsidP="003B4734">
      <w:r>
        <w:t>Different customer views the b</w:t>
      </w:r>
      <w:r w:rsidR="00D431A6">
        <w:t>alance, the balance should be: 1</w:t>
      </w:r>
      <w:r>
        <w:t>00</w:t>
      </w:r>
    </w:p>
    <w:p w:rsidR="00A50EDE" w:rsidRDefault="00A1347A" w:rsidP="003B4734">
      <w:r>
        <w:t>3 Threads in this driver, deposit, customer 1 balance, customer 2 balance.</w:t>
      </w:r>
    </w:p>
    <w:p w:rsidR="00B26DA8" w:rsidRDefault="00B26DA8" w:rsidP="003B4734">
      <w:r>
        <w:t>Actual Result:</w:t>
      </w:r>
    </w:p>
    <w:p w:rsidR="00B26DA8" w:rsidRPr="003B4734" w:rsidRDefault="00D431A6" w:rsidP="003B4734">
      <w:r>
        <w:rPr>
          <w:noProof/>
          <w:lang w:eastAsia="en-GB"/>
        </w:rPr>
        <w:drawing>
          <wp:inline distT="0" distB="0" distL="0" distR="0" wp14:anchorId="4A079B76" wp14:editId="55DF6CB5">
            <wp:extent cx="4210050" cy="17049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050" cy="1704975"/>
                    </a:xfrm>
                    <a:prstGeom prst="rect">
                      <a:avLst/>
                    </a:prstGeom>
                  </pic:spPr>
                </pic:pic>
              </a:graphicData>
            </a:graphic>
          </wp:inline>
        </w:drawing>
      </w:r>
    </w:p>
    <w:p w:rsidR="0046654A" w:rsidRDefault="0046654A" w:rsidP="0046654A"/>
    <w:p w:rsidR="00B26DA8" w:rsidRDefault="00B26DA8" w:rsidP="0046654A"/>
    <w:p w:rsidR="00B26DA8" w:rsidRDefault="00B26DA8" w:rsidP="0046654A"/>
    <w:p w:rsidR="00B26DA8" w:rsidRDefault="00B26DA8" w:rsidP="0046654A"/>
    <w:p w:rsidR="00B26DA8" w:rsidRDefault="00B26DA8" w:rsidP="0046654A"/>
    <w:p w:rsidR="00F716C3" w:rsidRDefault="00F716C3" w:rsidP="0046654A"/>
    <w:p w:rsidR="00F716C3" w:rsidRDefault="00F716C3" w:rsidP="0046654A"/>
    <w:p w:rsidR="00F716C3" w:rsidRDefault="00F716C3" w:rsidP="0046654A"/>
    <w:p w:rsidR="00F716C3" w:rsidRDefault="00F716C3" w:rsidP="0046654A">
      <w:r>
        <w:t>Test Driver 2</w:t>
      </w:r>
    </w:p>
    <w:p w:rsidR="00A1347A" w:rsidRDefault="00A1347A" w:rsidP="00A1347A">
      <w:r>
        <w:t>Balance at start of thread before first action: 0</w:t>
      </w:r>
    </w:p>
    <w:p w:rsidR="00A1347A" w:rsidRDefault="00A1347A" w:rsidP="00A1347A">
      <w:r>
        <w:t>Deposit 100 into the account, balance: 100</w:t>
      </w:r>
    </w:p>
    <w:p w:rsidR="00A1347A" w:rsidRDefault="00A1347A" w:rsidP="0046654A">
      <w:r>
        <w:t>Deposit thread views the balance: 100</w:t>
      </w:r>
    </w:p>
    <w:p w:rsidR="00A1347A" w:rsidRDefault="00A1347A" w:rsidP="0046654A"/>
    <w:p w:rsidR="00A1347A" w:rsidRDefault="00A1347A" w:rsidP="0046654A">
      <w:r>
        <w:t>Actual Output:</w:t>
      </w:r>
    </w:p>
    <w:p w:rsidR="00A1347A" w:rsidRDefault="00A1347A" w:rsidP="0046654A">
      <w:r>
        <w:rPr>
          <w:noProof/>
          <w:lang w:eastAsia="en-GB"/>
        </w:rPr>
        <w:drawing>
          <wp:inline distT="0" distB="0" distL="0" distR="0" wp14:anchorId="76EBFCDE" wp14:editId="230198A5">
            <wp:extent cx="4324350" cy="1666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350" cy="1666875"/>
                    </a:xfrm>
                    <a:prstGeom prst="rect">
                      <a:avLst/>
                    </a:prstGeom>
                  </pic:spPr>
                </pic:pic>
              </a:graphicData>
            </a:graphic>
          </wp:inline>
        </w:drawing>
      </w:r>
    </w:p>
    <w:p w:rsidR="00F716C3" w:rsidRDefault="00F716C3"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D10714" w:rsidRDefault="00D10714" w:rsidP="0046654A"/>
    <w:p w:rsidR="00F716C3" w:rsidRDefault="00A1347A" w:rsidP="0046654A">
      <w:r>
        <w:lastRenderedPageBreak/>
        <w:t>Test Driver 3:</w:t>
      </w:r>
    </w:p>
    <w:p w:rsidR="00A1347A" w:rsidRDefault="00A1347A" w:rsidP="004361B6">
      <w:pPr>
        <w:spacing w:after="0"/>
      </w:pPr>
      <w:r>
        <w:t>Check withdraw, deposit and then view the balance simultaneously. Use 6 threads to complete the driver.</w:t>
      </w:r>
    </w:p>
    <w:p w:rsidR="00D10714" w:rsidRDefault="00D10714" w:rsidP="004361B6">
      <w:pPr>
        <w:spacing w:after="0"/>
      </w:pPr>
      <w:r>
        <w:t>2 customers share the same account.</w:t>
      </w:r>
    </w:p>
    <w:p w:rsidR="00D10714" w:rsidRDefault="00D10714" w:rsidP="004361B6">
      <w:pPr>
        <w:spacing w:after="0"/>
      </w:pPr>
      <w:r>
        <w:t>Check balance at start of threads being</w:t>
      </w:r>
      <w:r w:rsidR="001E73D1">
        <w:t xml:space="preserve"> run, balance is: </w:t>
      </w:r>
      <w:r>
        <w:t>0</w:t>
      </w:r>
    </w:p>
    <w:p w:rsidR="001E73D1" w:rsidRDefault="004361B6" w:rsidP="004361B6">
      <w:pPr>
        <w:spacing w:after="0"/>
      </w:pPr>
      <w:r>
        <w:t xml:space="preserve">User1 </w:t>
      </w:r>
      <w:r w:rsidR="001E73D1">
        <w:t>Deposit</w:t>
      </w:r>
      <w:r>
        <w:t xml:space="preserve"> </w:t>
      </w:r>
      <w:r w:rsidR="001E73D1">
        <w:t>thread deposits 100 into the account, checks balance, balance is: 100</w:t>
      </w:r>
    </w:p>
    <w:p w:rsidR="001E73D1" w:rsidRDefault="004361B6" w:rsidP="004361B6">
      <w:pPr>
        <w:spacing w:after="0"/>
      </w:pPr>
      <w:r>
        <w:t xml:space="preserve">User2 </w:t>
      </w:r>
      <w:r w:rsidR="001E73D1">
        <w:t>Deposit thread deposits another 100 into the account, checks balance, balance now is: 200</w:t>
      </w:r>
    </w:p>
    <w:p w:rsidR="001E73D1" w:rsidRDefault="001E73D1" w:rsidP="004361B6">
      <w:pPr>
        <w:spacing w:after="0"/>
      </w:pPr>
      <w:r>
        <w:t>User1 is trying to withdraw 100 from the account, then checks the balance, balance now is: 100</w:t>
      </w:r>
    </w:p>
    <w:p w:rsidR="001E73D1" w:rsidRDefault="001E73D1" w:rsidP="004361B6">
      <w:pPr>
        <w:spacing w:after="0"/>
      </w:pPr>
      <w:r>
        <w:t>User2 is trying to withdraw 100 from the account, then checks the balance, balance now is: 0</w:t>
      </w:r>
    </w:p>
    <w:p w:rsidR="001E73D1" w:rsidRDefault="001E73D1" w:rsidP="004361B6">
      <w:pPr>
        <w:spacing w:after="0"/>
      </w:pPr>
      <w:r>
        <w:t>User1 checks the balance of the account, balance is: 0</w:t>
      </w:r>
    </w:p>
    <w:p w:rsidR="001E73D1" w:rsidRDefault="001E73D1" w:rsidP="004361B6">
      <w:pPr>
        <w:spacing w:after="0"/>
      </w:pPr>
      <w:r>
        <w:t>User2 checks the balance of the account, balance is: 0</w:t>
      </w:r>
    </w:p>
    <w:p w:rsidR="001E73D1" w:rsidRDefault="001E73D1" w:rsidP="004361B6">
      <w:pPr>
        <w:spacing w:after="0"/>
      </w:pPr>
    </w:p>
    <w:p w:rsidR="004361B6" w:rsidRDefault="004361B6" w:rsidP="004361B6">
      <w:pPr>
        <w:spacing w:after="0"/>
      </w:pPr>
      <w:r>
        <w:t>Expected outcome 2:</w:t>
      </w:r>
    </w:p>
    <w:p w:rsidR="004361B6" w:rsidRDefault="004361B6" w:rsidP="004361B6">
      <w:pPr>
        <w:spacing w:after="0"/>
      </w:pPr>
      <w:r>
        <w:t>Check balance at start of threads being run, balance is: 0</w:t>
      </w:r>
    </w:p>
    <w:p w:rsidR="00D54D62" w:rsidRDefault="00D54D62" w:rsidP="00D54D62">
      <w:pPr>
        <w:spacing w:after="0"/>
      </w:pPr>
      <w:r>
        <w:t>User2 Deposit thread deposits 100 into the account, checks balance, balance is: 100</w:t>
      </w:r>
    </w:p>
    <w:p w:rsidR="00D54D62" w:rsidRDefault="00D54D62" w:rsidP="00D54D62">
      <w:pPr>
        <w:spacing w:after="0"/>
      </w:pPr>
      <w:r>
        <w:t>User1 Deposit thread deposits another 100 into the account, checks balance, balance now is: 200</w:t>
      </w:r>
    </w:p>
    <w:p w:rsidR="00D54D62" w:rsidRDefault="00D54D62" w:rsidP="00D54D62">
      <w:pPr>
        <w:spacing w:after="0"/>
      </w:pPr>
      <w:r>
        <w:t>User2 is trying to withdraw 100 from the account, then checks the balance, balance now is: 100</w:t>
      </w:r>
    </w:p>
    <w:p w:rsidR="00D54D62" w:rsidRDefault="00D54D62" w:rsidP="00D54D62">
      <w:pPr>
        <w:spacing w:after="0"/>
      </w:pPr>
      <w:r>
        <w:t>User1 is trying to withdraw 100 from the account, then checks the balance, balance now is: 0</w:t>
      </w:r>
    </w:p>
    <w:p w:rsidR="00D54D62" w:rsidRDefault="00D54D62" w:rsidP="00D54D62">
      <w:pPr>
        <w:spacing w:after="0"/>
      </w:pPr>
      <w:r>
        <w:t>User2 checks the balance of the account, balance is: 0</w:t>
      </w:r>
    </w:p>
    <w:p w:rsidR="00D54D62" w:rsidRDefault="00D54D62" w:rsidP="00D54D62">
      <w:pPr>
        <w:spacing w:after="0"/>
      </w:pPr>
      <w:r>
        <w:t>User1 checks the balance of the account, balance is: 0</w:t>
      </w:r>
    </w:p>
    <w:p w:rsidR="004361B6" w:rsidRDefault="004361B6" w:rsidP="001E73D1"/>
    <w:p w:rsidR="00D54D62" w:rsidRDefault="00D54D62" w:rsidP="00D54D62">
      <w:pPr>
        <w:spacing w:after="0"/>
      </w:pPr>
      <w:r>
        <w:t>Expected outcome 3:</w:t>
      </w:r>
    </w:p>
    <w:p w:rsidR="00D54D62" w:rsidRDefault="00D54D62" w:rsidP="00D54D62">
      <w:pPr>
        <w:spacing w:after="0"/>
      </w:pPr>
      <w:r>
        <w:t>Check balance at start of threads being run, balance is: 0</w:t>
      </w:r>
    </w:p>
    <w:p w:rsidR="00D54D62" w:rsidRDefault="00D54D62" w:rsidP="00D54D62">
      <w:pPr>
        <w:spacing w:after="0"/>
      </w:pPr>
      <w:r>
        <w:t>User2 Deposit thread deposits 100 into the account, checks balance, balance is: 100</w:t>
      </w:r>
    </w:p>
    <w:p w:rsidR="00D54D62" w:rsidRDefault="00D54D62" w:rsidP="00D54D62">
      <w:pPr>
        <w:spacing w:after="0"/>
      </w:pPr>
      <w:r>
        <w:t>User1 Deposit thread deposits another 100 into the account, checks balance, balance now is: 200</w:t>
      </w:r>
    </w:p>
    <w:p w:rsidR="00D54D62" w:rsidRDefault="00D54D62" w:rsidP="00D54D62">
      <w:pPr>
        <w:spacing w:after="0"/>
      </w:pPr>
      <w:r>
        <w:t>User1 is trying to withdraw 100 from the account, then checks the balance, balance now is: 100</w:t>
      </w:r>
    </w:p>
    <w:p w:rsidR="00D54D62" w:rsidRDefault="00D54D62" w:rsidP="00D54D62">
      <w:pPr>
        <w:spacing w:after="0"/>
      </w:pPr>
      <w:r>
        <w:t>User2 is trying to withdraw 100 from the account, then checks the balance, balance now is: 0</w:t>
      </w:r>
    </w:p>
    <w:p w:rsidR="00D54D62" w:rsidRDefault="00D54D62" w:rsidP="00D54D62">
      <w:pPr>
        <w:spacing w:after="0"/>
      </w:pPr>
      <w:r>
        <w:t>User2 checks the balance of the account, balance is: 0</w:t>
      </w:r>
    </w:p>
    <w:p w:rsidR="00D54D62" w:rsidRDefault="00D54D62" w:rsidP="00D54D62">
      <w:pPr>
        <w:spacing w:after="0"/>
      </w:pPr>
      <w:r>
        <w:t>User1 checks the balance of the account, balance is: 0</w:t>
      </w:r>
    </w:p>
    <w:p w:rsidR="00D54D62" w:rsidRDefault="00D54D62" w:rsidP="00D54D62">
      <w:pPr>
        <w:spacing w:after="0"/>
      </w:pPr>
    </w:p>
    <w:p w:rsidR="00D54D62" w:rsidRDefault="00D54D62" w:rsidP="00D54D62">
      <w:pPr>
        <w:spacing w:after="0"/>
      </w:pPr>
      <w:r>
        <w:t>Expected outcome 4:</w:t>
      </w:r>
    </w:p>
    <w:p w:rsidR="00D54D62" w:rsidRDefault="00D54D62" w:rsidP="00D54D62">
      <w:pPr>
        <w:spacing w:after="0"/>
      </w:pPr>
      <w:r>
        <w:t>Check balance at start of threads being run, balance is: 0</w:t>
      </w:r>
    </w:p>
    <w:p w:rsidR="00D54D62" w:rsidRDefault="00D54D62" w:rsidP="00D54D62">
      <w:pPr>
        <w:spacing w:after="0"/>
      </w:pPr>
      <w:r>
        <w:t>User1 Deposit thread deposits 100 into the account, checks balance, balance is: 100</w:t>
      </w:r>
    </w:p>
    <w:p w:rsidR="00D54D62" w:rsidRDefault="00D54D62" w:rsidP="00D54D62">
      <w:pPr>
        <w:spacing w:after="0"/>
      </w:pPr>
      <w:r>
        <w:t>User2 Deposit thread deposits another 100 into the account, checks balance, balance now is: 200</w:t>
      </w:r>
    </w:p>
    <w:p w:rsidR="00D54D62" w:rsidRDefault="00D54D62" w:rsidP="00D54D62">
      <w:pPr>
        <w:spacing w:after="0"/>
      </w:pPr>
      <w:r>
        <w:t>User2 is trying to withdraw 100 from the account, then checks the balance, balance now is: 100</w:t>
      </w:r>
    </w:p>
    <w:p w:rsidR="00D54D62" w:rsidRDefault="00D54D62" w:rsidP="00D54D62">
      <w:pPr>
        <w:spacing w:after="0"/>
      </w:pPr>
      <w:r>
        <w:t>User1 is trying to withdraw 100 from the account, then checks the balance, balance now is: 0</w:t>
      </w:r>
    </w:p>
    <w:p w:rsidR="00D54D62" w:rsidRDefault="00D54D62" w:rsidP="00D54D62">
      <w:pPr>
        <w:spacing w:after="0"/>
      </w:pPr>
      <w:r>
        <w:t>User1 checks the balance of the account, balance is: 0</w:t>
      </w:r>
    </w:p>
    <w:p w:rsidR="00D54D62" w:rsidRDefault="00D54D62" w:rsidP="00D54D62">
      <w:pPr>
        <w:spacing w:after="0"/>
      </w:pPr>
      <w:r>
        <w:t>User2 checks the balance of the account, balance is: 0</w:t>
      </w:r>
    </w:p>
    <w:p w:rsidR="00D54D62" w:rsidRPr="00D54D62" w:rsidRDefault="00D54D62" w:rsidP="00D54D62">
      <w:pPr>
        <w:spacing w:after="0"/>
        <w:rPr>
          <w:b/>
        </w:rPr>
      </w:pPr>
    </w:p>
    <w:p w:rsidR="00D54D62" w:rsidRDefault="00D54D62" w:rsidP="001E73D1"/>
    <w:p w:rsidR="005F4CF1" w:rsidRDefault="005F4CF1" w:rsidP="001E73D1"/>
    <w:p w:rsidR="005F4CF1" w:rsidRDefault="005F4CF1" w:rsidP="001E73D1"/>
    <w:p w:rsidR="005F4CF1" w:rsidRDefault="005F4CF1" w:rsidP="001E73D1"/>
    <w:p w:rsidR="005F4CF1" w:rsidRDefault="005F4CF1" w:rsidP="001E73D1"/>
    <w:p w:rsidR="005F4CF1" w:rsidRDefault="005F4CF1" w:rsidP="001E73D1"/>
    <w:p w:rsidR="00D10714" w:rsidRDefault="00D10714" w:rsidP="0046654A">
      <w:r>
        <w:t>Actual Output:</w:t>
      </w:r>
      <w:r>
        <w:br/>
      </w:r>
      <w:r>
        <w:rPr>
          <w:noProof/>
          <w:lang w:eastAsia="en-GB"/>
        </w:rPr>
        <w:drawing>
          <wp:inline distT="0" distB="0" distL="0" distR="0" wp14:anchorId="3DA3ED55" wp14:editId="4C296B74">
            <wp:extent cx="4838700" cy="2590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2590800"/>
                    </a:xfrm>
                    <a:prstGeom prst="rect">
                      <a:avLst/>
                    </a:prstGeom>
                  </pic:spPr>
                </pic:pic>
              </a:graphicData>
            </a:graphic>
          </wp:inline>
        </w:drawing>
      </w:r>
    </w:p>
    <w:p w:rsidR="00A1347A" w:rsidRDefault="00A1347A" w:rsidP="0046654A"/>
    <w:p w:rsidR="00A1347A" w:rsidRDefault="00A1347A"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884005" w:rsidRDefault="00884005" w:rsidP="0046654A"/>
    <w:p w:rsidR="00F716C3" w:rsidRDefault="004A6992" w:rsidP="0046654A">
      <w:r>
        <w:lastRenderedPageBreak/>
        <w:t>Test Driver 4, deposit then withdraw whilst an employee does a standing order in and out, this also test the overdraft feature as the account will be put into negative value.</w:t>
      </w:r>
    </w:p>
    <w:p w:rsidR="00884005" w:rsidRDefault="00F46A6F" w:rsidP="0046654A">
      <w:r>
        <w:t>Expected Output:</w:t>
      </w:r>
    </w:p>
    <w:p w:rsidR="00F46A6F" w:rsidRDefault="00F46A6F" w:rsidP="00334CBD">
      <w:pPr>
        <w:spacing w:after="0"/>
      </w:pPr>
      <w:r>
        <w:t>Balance at start of thread: 0</w:t>
      </w:r>
    </w:p>
    <w:p w:rsidR="00F46A6F" w:rsidRDefault="00F46A6F" w:rsidP="00334CBD">
      <w:pPr>
        <w:spacing w:after="0"/>
      </w:pPr>
      <w:r>
        <w:t>Thread one deposits 99, balance is now: 99</w:t>
      </w:r>
    </w:p>
    <w:p w:rsidR="002D145A" w:rsidRDefault="002D145A" w:rsidP="00334CBD">
      <w:pPr>
        <w:spacing w:after="0"/>
      </w:pPr>
      <w:r>
        <w:t>Thread 5 checks balance, balance is: 99</w:t>
      </w:r>
    </w:p>
    <w:p w:rsidR="00F46A6F" w:rsidRDefault="00F46A6F" w:rsidP="00334CBD">
      <w:pPr>
        <w:spacing w:after="0"/>
      </w:pPr>
      <w:r>
        <w:t>Thread two deposits 100, balance is now: 199</w:t>
      </w:r>
    </w:p>
    <w:p w:rsidR="00F46A6F" w:rsidRDefault="00F46A6F" w:rsidP="00334CBD">
      <w:pPr>
        <w:spacing w:after="0"/>
      </w:pPr>
      <w:r>
        <w:t>Employee completes standing order of: 101</w:t>
      </w:r>
    </w:p>
    <w:p w:rsidR="00F46A6F" w:rsidRDefault="00F46A6F" w:rsidP="00334CBD">
      <w:pPr>
        <w:spacing w:after="0"/>
      </w:pPr>
      <w:r>
        <w:t>Balance is now: 300</w:t>
      </w:r>
    </w:p>
    <w:p w:rsidR="002D145A" w:rsidRDefault="002D145A" w:rsidP="00334CBD">
      <w:pPr>
        <w:spacing w:after="0"/>
      </w:pPr>
      <w:r>
        <w:t xml:space="preserve">Thread 4 withdrawing 300, balance is now: 0 </w:t>
      </w:r>
    </w:p>
    <w:p w:rsidR="00F46A6F" w:rsidRDefault="002D145A" w:rsidP="00334CBD">
      <w:pPr>
        <w:spacing w:after="0"/>
      </w:pPr>
      <w:r>
        <w:t>Thread 4 withdrawing 102, balance is now: -102</w:t>
      </w:r>
    </w:p>
    <w:p w:rsidR="002D145A" w:rsidRDefault="002D145A" w:rsidP="00334CBD">
      <w:pPr>
        <w:spacing w:after="0"/>
      </w:pPr>
      <w:r>
        <w:t>Employee completes standing order out of: 200</w:t>
      </w:r>
    </w:p>
    <w:p w:rsidR="002D145A" w:rsidRDefault="002D145A" w:rsidP="00334CBD">
      <w:pPr>
        <w:spacing w:after="0"/>
      </w:pPr>
      <w:r>
        <w:t xml:space="preserve">Thread 6 checks balance, balance is: </w:t>
      </w:r>
      <w:r w:rsidR="00C02711">
        <w:t>-</w:t>
      </w:r>
      <w:r>
        <w:t>302</w:t>
      </w:r>
    </w:p>
    <w:p w:rsidR="00334CBD" w:rsidRDefault="00334CBD" w:rsidP="00334CBD">
      <w:pPr>
        <w:spacing w:after="0"/>
      </w:pPr>
    </w:p>
    <w:p w:rsidR="00334CBD" w:rsidRDefault="00334CBD" w:rsidP="00334CBD">
      <w:r>
        <w:t>Expected Output</w:t>
      </w:r>
      <w:r w:rsidR="00D83067">
        <w:t xml:space="preserve"> 2</w:t>
      </w:r>
      <w:r>
        <w:t>:</w:t>
      </w:r>
    </w:p>
    <w:p w:rsidR="00334CBD" w:rsidRDefault="00334CBD" w:rsidP="00334CBD">
      <w:pPr>
        <w:spacing w:after="0"/>
      </w:pPr>
      <w:r>
        <w:t>Balance at start of thread: 0</w:t>
      </w:r>
    </w:p>
    <w:p w:rsidR="00334CBD" w:rsidRDefault="00334CBD" w:rsidP="00334CBD">
      <w:pPr>
        <w:spacing w:after="0"/>
      </w:pPr>
      <w:r>
        <w:t>Thread one deposits 99, balance is now: 99</w:t>
      </w:r>
    </w:p>
    <w:p w:rsidR="00334CBD" w:rsidRDefault="00334CBD" w:rsidP="00334CBD">
      <w:pPr>
        <w:spacing w:after="0"/>
      </w:pPr>
      <w:r>
        <w:t>Thread two deposits 100, balance is now: 199</w:t>
      </w:r>
    </w:p>
    <w:p w:rsidR="00334CBD" w:rsidRDefault="00334CBD" w:rsidP="00334CBD">
      <w:pPr>
        <w:spacing w:after="0"/>
      </w:pPr>
      <w:r>
        <w:t>Employee completes standing order of: 101</w:t>
      </w:r>
    </w:p>
    <w:p w:rsidR="00334CBD" w:rsidRDefault="00334CBD" w:rsidP="00334CBD">
      <w:pPr>
        <w:spacing w:after="0"/>
      </w:pPr>
      <w:r>
        <w:t>Balance is now: 300</w:t>
      </w:r>
    </w:p>
    <w:p w:rsidR="00334CBD" w:rsidRDefault="00334CBD" w:rsidP="00334CBD">
      <w:pPr>
        <w:spacing w:after="0"/>
      </w:pPr>
      <w:r>
        <w:t xml:space="preserve">Thread 4 withdrawing 300, balance is now: 0 </w:t>
      </w:r>
    </w:p>
    <w:p w:rsidR="00334CBD" w:rsidRDefault="00334CBD" w:rsidP="00334CBD">
      <w:pPr>
        <w:spacing w:after="0"/>
      </w:pPr>
      <w:r>
        <w:t>Thread 4 withdrawing 102, balance is now: -102</w:t>
      </w:r>
    </w:p>
    <w:p w:rsidR="00334CBD" w:rsidRDefault="00334CBD" w:rsidP="00334CBD">
      <w:pPr>
        <w:spacing w:after="0"/>
      </w:pPr>
      <w:r>
        <w:t>Employee completes standing order out of: 200</w:t>
      </w:r>
    </w:p>
    <w:p w:rsidR="00334CBD" w:rsidRDefault="00334CBD" w:rsidP="00334CBD">
      <w:pPr>
        <w:spacing w:after="0"/>
      </w:pPr>
      <w:r>
        <w:t xml:space="preserve">Thread 5 checks balance, balance is: </w:t>
      </w:r>
      <w:r w:rsidR="00C02711">
        <w:t>-</w:t>
      </w:r>
      <w:r>
        <w:t>302</w:t>
      </w:r>
    </w:p>
    <w:p w:rsidR="00334CBD" w:rsidRDefault="00334CBD" w:rsidP="00334CBD">
      <w:pPr>
        <w:spacing w:after="0"/>
      </w:pPr>
      <w:r>
        <w:t xml:space="preserve">Thread 6 checks balance, balance is: </w:t>
      </w:r>
      <w:r w:rsidR="00C02711">
        <w:t>-</w:t>
      </w:r>
      <w:r>
        <w:t>302</w:t>
      </w:r>
    </w:p>
    <w:p w:rsidR="00334CBD" w:rsidRDefault="00334CBD" w:rsidP="00334CBD">
      <w:pPr>
        <w:spacing w:after="0"/>
      </w:pPr>
    </w:p>
    <w:p w:rsidR="00D83067" w:rsidRDefault="00D83067" w:rsidP="00D83067">
      <w:r>
        <w:t>Expected Output 3:</w:t>
      </w:r>
    </w:p>
    <w:p w:rsidR="00D83067" w:rsidRDefault="00D83067" w:rsidP="00D83067">
      <w:pPr>
        <w:spacing w:after="0"/>
      </w:pPr>
      <w:r>
        <w:t>Balance at start of thread: 0</w:t>
      </w:r>
    </w:p>
    <w:p w:rsidR="00D83067" w:rsidRDefault="00D83067" w:rsidP="00D83067">
      <w:pPr>
        <w:spacing w:after="0"/>
      </w:pPr>
      <w:r>
        <w:t>Thread two deposits 100, balance is now: 100</w:t>
      </w:r>
    </w:p>
    <w:p w:rsidR="00D83067" w:rsidRDefault="00D83067" w:rsidP="00D83067">
      <w:pPr>
        <w:spacing w:after="0"/>
      </w:pPr>
      <w:r>
        <w:t>Thread one deposits 99, balance is now: 199</w:t>
      </w:r>
    </w:p>
    <w:p w:rsidR="00D83067" w:rsidRDefault="00D83067" w:rsidP="00D83067">
      <w:pPr>
        <w:spacing w:after="0"/>
      </w:pPr>
      <w:r>
        <w:t>Employee completes standing order of: 101</w:t>
      </w:r>
    </w:p>
    <w:p w:rsidR="00D83067" w:rsidRDefault="00D83067" w:rsidP="00D83067">
      <w:pPr>
        <w:spacing w:after="0"/>
      </w:pPr>
      <w:r>
        <w:t>Balance is now: 300</w:t>
      </w:r>
    </w:p>
    <w:p w:rsidR="00D83067" w:rsidRDefault="00D83067" w:rsidP="00D83067">
      <w:pPr>
        <w:spacing w:after="0"/>
      </w:pPr>
      <w:r>
        <w:t xml:space="preserve">Thread 4 withdrawing 300, balance is now: 0 </w:t>
      </w:r>
    </w:p>
    <w:p w:rsidR="00D83067" w:rsidRDefault="00D83067" w:rsidP="00D83067">
      <w:pPr>
        <w:spacing w:after="0"/>
      </w:pPr>
      <w:r>
        <w:t>Thread 4 withdrawing 102, balance is now: -102</w:t>
      </w:r>
    </w:p>
    <w:p w:rsidR="00D83067" w:rsidRDefault="00D83067" w:rsidP="00D83067">
      <w:pPr>
        <w:spacing w:after="0"/>
      </w:pPr>
      <w:r>
        <w:t>Employee completes standing order out of: 200</w:t>
      </w:r>
    </w:p>
    <w:p w:rsidR="00D83067" w:rsidRDefault="00D83067" w:rsidP="00D83067">
      <w:pPr>
        <w:spacing w:after="0"/>
      </w:pPr>
      <w:r>
        <w:t xml:space="preserve">Thread 5 checks balance, balance is: </w:t>
      </w:r>
      <w:r w:rsidR="00C02711">
        <w:t>-</w:t>
      </w:r>
      <w:r>
        <w:t>302</w:t>
      </w:r>
    </w:p>
    <w:p w:rsidR="00D83067" w:rsidRDefault="00D83067" w:rsidP="00D83067">
      <w:pPr>
        <w:spacing w:after="0"/>
      </w:pPr>
      <w:r>
        <w:t xml:space="preserve">Thread 6 checks balance, balance is: </w:t>
      </w:r>
      <w:r w:rsidR="00C02711">
        <w:t>-</w:t>
      </w:r>
      <w:r>
        <w:t>302</w:t>
      </w:r>
    </w:p>
    <w:p w:rsidR="00334CBD" w:rsidRDefault="00334CBD" w:rsidP="00334CBD">
      <w:pPr>
        <w:spacing w:after="0"/>
      </w:pPr>
    </w:p>
    <w:p w:rsidR="00D83067" w:rsidRDefault="00D83067" w:rsidP="00D83067"/>
    <w:p w:rsidR="00D83067" w:rsidRDefault="00D83067" w:rsidP="00D83067"/>
    <w:p w:rsidR="00D83067" w:rsidRDefault="00D83067" w:rsidP="00D83067"/>
    <w:p w:rsidR="00D83067" w:rsidRDefault="00D83067" w:rsidP="00D83067"/>
    <w:p w:rsidR="00D83067" w:rsidRDefault="00D83067" w:rsidP="00D83067"/>
    <w:p w:rsidR="00D83067" w:rsidRDefault="00D83067" w:rsidP="00D83067">
      <w:r>
        <w:lastRenderedPageBreak/>
        <w:t>Expected Output 4:</w:t>
      </w:r>
    </w:p>
    <w:p w:rsidR="00D83067" w:rsidRDefault="00D83067" w:rsidP="00D83067">
      <w:pPr>
        <w:spacing w:after="0"/>
      </w:pPr>
      <w:r>
        <w:t>Balance at start of thread: 0</w:t>
      </w:r>
    </w:p>
    <w:p w:rsidR="00D83067" w:rsidRDefault="00D83067" w:rsidP="00D83067">
      <w:pPr>
        <w:spacing w:after="0"/>
      </w:pPr>
      <w:r>
        <w:t>Thread one deposits 99, balance is now: 99</w:t>
      </w:r>
    </w:p>
    <w:p w:rsidR="00D83067" w:rsidRDefault="00D83067" w:rsidP="00D83067">
      <w:pPr>
        <w:spacing w:after="0"/>
      </w:pPr>
      <w:r>
        <w:t>Employee completes standing order in of: 101</w:t>
      </w:r>
    </w:p>
    <w:p w:rsidR="00D83067" w:rsidRDefault="00D83067" w:rsidP="00D83067">
      <w:pPr>
        <w:spacing w:after="0"/>
      </w:pPr>
      <w:r>
        <w:t>Thread two deposits 100, balance is now: 300</w:t>
      </w:r>
    </w:p>
    <w:p w:rsidR="00D83067" w:rsidRDefault="00D83067" w:rsidP="00D83067">
      <w:pPr>
        <w:spacing w:after="0"/>
      </w:pPr>
      <w:r>
        <w:t>Balance is now: 300</w:t>
      </w:r>
    </w:p>
    <w:p w:rsidR="00D83067" w:rsidRDefault="00D83067" w:rsidP="00D83067">
      <w:pPr>
        <w:spacing w:after="0"/>
      </w:pPr>
      <w:r>
        <w:t xml:space="preserve">Thread 4 withdrawing 300, balance is now: 0 </w:t>
      </w:r>
    </w:p>
    <w:p w:rsidR="00D83067" w:rsidRDefault="00D83067" w:rsidP="00D83067">
      <w:pPr>
        <w:spacing w:after="0"/>
      </w:pPr>
      <w:r>
        <w:t>Thread 4 withdrawing 102, balance is now: -102</w:t>
      </w:r>
    </w:p>
    <w:p w:rsidR="00D83067" w:rsidRDefault="00D83067" w:rsidP="00D83067">
      <w:pPr>
        <w:spacing w:after="0"/>
      </w:pPr>
      <w:r>
        <w:t>Employee completes standing order out of: 200</w:t>
      </w:r>
    </w:p>
    <w:p w:rsidR="00D83067" w:rsidRDefault="00D83067" w:rsidP="00D83067">
      <w:pPr>
        <w:spacing w:after="0"/>
      </w:pPr>
      <w:r>
        <w:t xml:space="preserve">Thread 5 checks balance, balance is: </w:t>
      </w:r>
      <w:r w:rsidR="00C02711">
        <w:t>-</w:t>
      </w:r>
      <w:r>
        <w:t>302</w:t>
      </w:r>
    </w:p>
    <w:p w:rsidR="00D83067" w:rsidRDefault="00D83067" w:rsidP="00D83067">
      <w:pPr>
        <w:spacing w:after="0"/>
      </w:pPr>
      <w:r>
        <w:t xml:space="preserve">Thread 6 checks balance, balance is: </w:t>
      </w:r>
      <w:r w:rsidR="00C02711">
        <w:t>-</w:t>
      </w:r>
      <w:r>
        <w:t>302</w:t>
      </w:r>
    </w:p>
    <w:p w:rsidR="00214AF3" w:rsidRDefault="00214AF3" w:rsidP="00D83067">
      <w:pPr>
        <w:spacing w:after="0"/>
      </w:pPr>
    </w:p>
    <w:p w:rsidR="00214AF3" w:rsidRDefault="00214AF3" w:rsidP="00214AF3">
      <w:r>
        <w:t>Actual Output:</w:t>
      </w:r>
    </w:p>
    <w:p w:rsidR="00D83067" w:rsidRDefault="00D83067" w:rsidP="00334CBD">
      <w:pPr>
        <w:spacing w:after="0"/>
      </w:pPr>
    </w:p>
    <w:p w:rsidR="00D83067" w:rsidRDefault="00214AF3" w:rsidP="00334CBD">
      <w:pPr>
        <w:spacing w:after="0"/>
      </w:pPr>
      <w:r>
        <w:rPr>
          <w:noProof/>
          <w:lang w:eastAsia="en-GB"/>
        </w:rPr>
        <w:drawing>
          <wp:inline distT="0" distB="0" distL="0" distR="0" wp14:anchorId="5035A776" wp14:editId="2E1C69F1">
            <wp:extent cx="5334000" cy="464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648200"/>
                    </a:xfrm>
                    <a:prstGeom prst="rect">
                      <a:avLst/>
                    </a:prstGeom>
                  </pic:spPr>
                </pic:pic>
              </a:graphicData>
            </a:graphic>
          </wp:inline>
        </w:drawing>
      </w:r>
    </w:p>
    <w:p w:rsidR="00334CBD" w:rsidRDefault="00334CBD" w:rsidP="00334CBD">
      <w:pPr>
        <w:spacing w:after="0"/>
      </w:pPr>
    </w:p>
    <w:p w:rsidR="00884005" w:rsidRDefault="00884005" w:rsidP="0046654A"/>
    <w:p w:rsidR="00F716C3" w:rsidRDefault="00F716C3" w:rsidP="0046654A"/>
    <w:p w:rsidR="00F716C3" w:rsidRDefault="00F716C3" w:rsidP="0046654A"/>
    <w:p w:rsidR="00F716C3" w:rsidRDefault="00F716C3" w:rsidP="0046654A"/>
    <w:p w:rsidR="00F46A6F" w:rsidRDefault="003810BF" w:rsidP="0046654A">
      <w:r>
        <w:lastRenderedPageBreak/>
        <w:t xml:space="preserve">Test Driver 5, attempting to withdraw 100 with a balance of 0, the system waits till the balance condition grows by letting the account handle a deposit then the withdrawal gets made: </w:t>
      </w:r>
    </w:p>
    <w:p w:rsidR="00832CB1" w:rsidRDefault="00832CB1" w:rsidP="0046654A">
      <w:r>
        <w:t>Expected Output:</w:t>
      </w:r>
    </w:p>
    <w:p w:rsidR="003810BF" w:rsidRDefault="006B2C84" w:rsidP="00832CB1">
      <w:pPr>
        <w:spacing w:after="0"/>
      </w:pPr>
      <w:r>
        <w:t>Balance at start of the thread: 0</w:t>
      </w:r>
    </w:p>
    <w:p w:rsidR="006B2C84" w:rsidRDefault="006B2C84" w:rsidP="00832CB1">
      <w:pPr>
        <w:spacing w:after="0"/>
      </w:pPr>
      <w:r>
        <w:t>Thread one attempts to withdraw 100, transaction waits for account to deposit, balance still: 0</w:t>
      </w:r>
    </w:p>
    <w:p w:rsidR="006B2C84" w:rsidRDefault="006B2C84" w:rsidP="00832CB1">
      <w:pPr>
        <w:spacing w:after="0"/>
      </w:pPr>
      <w:r>
        <w:t>Thread two completes a deposit of 200, balance now: 200</w:t>
      </w:r>
    </w:p>
    <w:p w:rsidR="006B2C84" w:rsidRDefault="006B2C84" w:rsidP="00832CB1">
      <w:pPr>
        <w:spacing w:after="0"/>
      </w:pPr>
      <w:r>
        <w:t>Withdrawal of 100 Transaction completes and the balance is now: 100</w:t>
      </w:r>
    </w:p>
    <w:p w:rsidR="006B2C84" w:rsidRDefault="006B2C84" w:rsidP="0046654A"/>
    <w:p w:rsidR="006B2C84" w:rsidRDefault="006B2C84" w:rsidP="0046654A">
      <w:r>
        <w:t>Actual Result</w:t>
      </w:r>
    </w:p>
    <w:p w:rsidR="006B2C84" w:rsidRDefault="006B2C84" w:rsidP="0046654A">
      <w:r>
        <w:rPr>
          <w:noProof/>
          <w:lang w:eastAsia="en-GB"/>
        </w:rPr>
        <w:drawing>
          <wp:inline distT="0" distB="0" distL="0" distR="0" wp14:anchorId="6F8DC022" wp14:editId="44D2F817">
            <wp:extent cx="4933950" cy="23526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2352675"/>
                    </a:xfrm>
                    <a:prstGeom prst="rect">
                      <a:avLst/>
                    </a:prstGeom>
                  </pic:spPr>
                </pic:pic>
              </a:graphicData>
            </a:graphic>
          </wp:inline>
        </w:drawing>
      </w:r>
    </w:p>
    <w:p w:rsidR="00F46A6F" w:rsidRDefault="00F46A6F" w:rsidP="0046654A"/>
    <w:p w:rsidR="00F46A6F" w:rsidRDefault="00F46A6F" w:rsidP="0046654A"/>
    <w:p w:rsidR="00177857" w:rsidRDefault="00177857" w:rsidP="0046654A"/>
    <w:p w:rsidR="00177857" w:rsidRDefault="00177857" w:rsidP="0046654A"/>
    <w:p w:rsidR="00177857" w:rsidRDefault="00177857" w:rsidP="0046654A"/>
    <w:p w:rsidR="00177857" w:rsidRDefault="00177857" w:rsidP="0046654A"/>
    <w:p w:rsidR="00177857" w:rsidRDefault="00177857" w:rsidP="0046654A"/>
    <w:p w:rsidR="00177857" w:rsidRDefault="00177857" w:rsidP="0046654A"/>
    <w:p w:rsidR="00177857" w:rsidRDefault="00177857" w:rsidP="0046654A"/>
    <w:p w:rsidR="00177857" w:rsidRDefault="00177857" w:rsidP="0046654A"/>
    <w:p w:rsidR="00177857" w:rsidRDefault="00177857" w:rsidP="0046654A"/>
    <w:p w:rsidR="00177857" w:rsidRDefault="00177857" w:rsidP="0046654A"/>
    <w:p w:rsidR="00177857" w:rsidRDefault="00177857" w:rsidP="0046654A"/>
    <w:p w:rsidR="00177857" w:rsidRDefault="00177857" w:rsidP="0046654A"/>
    <w:p w:rsidR="00177857" w:rsidRDefault="00177857" w:rsidP="0046654A"/>
    <w:p w:rsidR="00484729" w:rsidRDefault="00484729" w:rsidP="0046654A">
      <w:r>
        <w:lastRenderedPageBreak/>
        <w:t>Test driver 6, changing a name from AA0001 to BB0001 then to CC0001 by starting two threads:</w:t>
      </w:r>
      <w:r>
        <w:br/>
      </w:r>
    </w:p>
    <w:p w:rsidR="00484729" w:rsidRDefault="00484729" w:rsidP="0046654A">
      <w:r>
        <w:t>Expected Output:</w:t>
      </w:r>
    </w:p>
    <w:p w:rsidR="005A2D67" w:rsidRDefault="00484729" w:rsidP="00484729">
      <w:pPr>
        <w:spacing w:after="0"/>
      </w:pPr>
      <w:r>
        <w:t>Name Initially: AA0001</w:t>
      </w:r>
    </w:p>
    <w:p w:rsidR="00484729" w:rsidRDefault="00484729" w:rsidP="00484729">
      <w:pPr>
        <w:spacing w:after="0"/>
      </w:pPr>
      <w:r>
        <w:t>Name changed from: AA0001 to CC0001</w:t>
      </w:r>
    </w:p>
    <w:p w:rsidR="00484729" w:rsidRDefault="00484729" w:rsidP="00484729">
      <w:pPr>
        <w:spacing w:after="0"/>
      </w:pPr>
      <w:r>
        <w:t>New Customer Id: CC0001</w:t>
      </w:r>
    </w:p>
    <w:p w:rsidR="00484729" w:rsidRDefault="00484729" w:rsidP="00484729">
      <w:pPr>
        <w:spacing w:after="0"/>
      </w:pPr>
      <w:r>
        <w:t>Name changed from: CC0001to BB0001</w:t>
      </w:r>
    </w:p>
    <w:p w:rsidR="00484729" w:rsidRDefault="00484729" w:rsidP="00484729">
      <w:pPr>
        <w:spacing w:after="0"/>
      </w:pPr>
      <w:r>
        <w:t>New Customer Id: BB0001</w:t>
      </w:r>
    </w:p>
    <w:p w:rsidR="00DB0E64" w:rsidRDefault="00DB0E64" w:rsidP="00484729">
      <w:pPr>
        <w:spacing w:after="0"/>
      </w:pPr>
    </w:p>
    <w:p w:rsidR="00DB0E64" w:rsidRDefault="00DB0E64" w:rsidP="00DB0E64">
      <w:r>
        <w:t>Expected Output</w:t>
      </w:r>
      <w:r>
        <w:t xml:space="preserve"> 2</w:t>
      </w:r>
      <w:r>
        <w:t>:</w:t>
      </w:r>
    </w:p>
    <w:p w:rsidR="00DB0E64" w:rsidRDefault="00DB0E64" w:rsidP="00DB0E64">
      <w:pPr>
        <w:spacing w:after="0"/>
      </w:pPr>
      <w:r>
        <w:t>Name Initially: AA0001</w:t>
      </w:r>
    </w:p>
    <w:p w:rsidR="00DB0E64" w:rsidRDefault="00DB0E64" w:rsidP="00DB0E64">
      <w:pPr>
        <w:spacing w:after="0"/>
      </w:pPr>
      <w:r>
        <w:t>Name changed from: AA0001 to BB</w:t>
      </w:r>
      <w:r>
        <w:t>0001</w:t>
      </w:r>
    </w:p>
    <w:p w:rsidR="00DB0E64" w:rsidRDefault="00DB0E64" w:rsidP="00DB0E64">
      <w:pPr>
        <w:spacing w:after="0"/>
      </w:pPr>
      <w:r>
        <w:t>New Customer Id: BB</w:t>
      </w:r>
      <w:r>
        <w:t>0001</w:t>
      </w:r>
    </w:p>
    <w:p w:rsidR="00DB0E64" w:rsidRDefault="00DB0E64" w:rsidP="00DB0E64">
      <w:pPr>
        <w:spacing w:after="0"/>
      </w:pPr>
      <w:r>
        <w:t>Name changed from: BB0001to CC</w:t>
      </w:r>
      <w:r>
        <w:t>0001</w:t>
      </w:r>
    </w:p>
    <w:p w:rsidR="00DB0E64" w:rsidRDefault="00DB0E64" w:rsidP="00DB0E64">
      <w:pPr>
        <w:spacing w:after="0"/>
      </w:pPr>
      <w:r>
        <w:t>New Customer Id: CC</w:t>
      </w:r>
      <w:r>
        <w:t>0001</w:t>
      </w:r>
    </w:p>
    <w:p w:rsidR="00DB0E64" w:rsidRDefault="00DB0E64" w:rsidP="00484729">
      <w:pPr>
        <w:spacing w:after="0"/>
      </w:pPr>
    </w:p>
    <w:p w:rsidR="00177857" w:rsidRDefault="00177857" w:rsidP="00177857">
      <w:r>
        <w:t>Expected Output</w:t>
      </w:r>
      <w:r>
        <w:t xml:space="preserve"> 3</w:t>
      </w:r>
      <w:r>
        <w:t>:</w:t>
      </w:r>
    </w:p>
    <w:p w:rsidR="00177857" w:rsidRDefault="00177857" w:rsidP="00177857">
      <w:pPr>
        <w:spacing w:after="0"/>
      </w:pPr>
      <w:r>
        <w:t>Name Initially: AA0001</w:t>
      </w:r>
    </w:p>
    <w:p w:rsidR="00177857" w:rsidRDefault="00177857" w:rsidP="00177857">
      <w:pPr>
        <w:spacing w:after="0"/>
      </w:pPr>
      <w:r>
        <w:t>Name changed from: AA0001 to BB0001</w:t>
      </w:r>
    </w:p>
    <w:p w:rsidR="00177857" w:rsidRDefault="00177857" w:rsidP="00177857">
      <w:pPr>
        <w:spacing w:after="0"/>
      </w:pPr>
      <w:r>
        <w:t>Name changed from: BB0001to CC0001</w:t>
      </w:r>
    </w:p>
    <w:p w:rsidR="00177857" w:rsidRDefault="00177857" w:rsidP="00177857">
      <w:pPr>
        <w:spacing w:after="0"/>
      </w:pPr>
      <w:r>
        <w:t>New Customer Id: CC0001</w:t>
      </w:r>
    </w:p>
    <w:p w:rsidR="00177857" w:rsidRDefault="00177857" w:rsidP="00177857">
      <w:pPr>
        <w:spacing w:after="0"/>
      </w:pPr>
      <w:r>
        <w:t>New Customer Id: CC0001</w:t>
      </w:r>
    </w:p>
    <w:p w:rsidR="00177857" w:rsidRDefault="00177857" w:rsidP="00484729">
      <w:pPr>
        <w:spacing w:after="0"/>
      </w:pPr>
    </w:p>
    <w:p w:rsidR="00177857" w:rsidRDefault="00177857" w:rsidP="00484729">
      <w:pPr>
        <w:spacing w:after="0"/>
      </w:pPr>
    </w:p>
    <w:p w:rsidR="00177857" w:rsidRDefault="00177857" w:rsidP="00484729">
      <w:pPr>
        <w:spacing w:after="0"/>
      </w:pPr>
      <w:r>
        <w:t>Actual Result:</w:t>
      </w:r>
    </w:p>
    <w:p w:rsidR="00177857" w:rsidRDefault="00177857" w:rsidP="00484729">
      <w:pPr>
        <w:spacing w:after="0"/>
      </w:pPr>
      <w:r>
        <w:rPr>
          <w:noProof/>
          <w:lang w:eastAsia="en-GB"/>
        </w:rPr>
        <w:drawing>
          <wp:inline distT="0" distB="0" distL="0" distR="0" wp14:anchorId="1FC21DA0" wp14:editId="212BC1EA">
            <wp:extent cx="4619625" cy="18097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1809750"/>
                    </a:xfrm>
                    <a:prstGeom prst="rect">
                      <a:avLst/>
                    </a:prstGeom>
                  </pic:spPr>
                </pic:pic>
              </a:graphicData>
            </a:graphic>
          </wp:inline>
        </w:drawing>
      </w:r>
    </w:p>
    <w:p w:rsidR="00484729" w:rsidRDefault="00484729" w:rsidP="0046654A"/>
    <w:p w:rsidR="00484729" w:rsidRDefault="00484729" w:rsidP="0046654A"/>
    <w:p w:rsidR="00F46A6F" w:rsidRDefault="00F46A6F" w:rsidP="0046654A"/>
    <w:p w:rsidR="00F46A6F" w:rsidRDefault="00F46A6F" w:rsidP="0046654A"/>
    <w:p w:rsidR="00F46A6F" w:rsidRDefault="00F46A6F" w:rsidP="0046654A"/>
    <w:p w:rsidR="00F46A6F" w:rsidRDefault="00F46A6F" w:rsidP="0046654A"/>
    <w:p w:rsidR="00F46A6F" w:rsidRDefault="00F46A6F" w:rsidP="0046654A"/>
    <w:p w:rsidR="00B26DA8" w:rsidRDefault="00B26DA8" w:rsidP="00B26DA8">
      <w:pPr>
        <w:pStyle w:val="Heading1"/>
      </w:pPr>
      <w:r>
        <w:lastRenderedPageBreak/>
        <w:t>Mutation Testing (Adding Bugs)</w:t>
      </w:r>
    </w:p>
    <w:p w:rsidR="00DF5820" w:rsidRDefault="00DF5820" w:rsidP="00DF5820">
      <w:r>
        <w:t>&lt;&lt;to be added &gt;&gt;</w:t>
      </w:r>
      <w:bookmarkStart w:id="0" w:name="_GoBack"/>
      <w:bookmarkEnd w:id="0"/>
    </w:p>
    <w:p w:rsidR="00DF5820" w:rsidRDefault="00DF5820" w:rsidP="00DF5820"/>
    <w:p w:rsidR="00DF5820" w:rsidRDefault="00DF5820" w:rsidP="00DF5820"/>
    <w:p w:rsidR="00DF5820" w:rsidRDefault="00DF5820" w:rsidP="00DF5820"/>
    <w:p w:rsidR="00DF5820" w:rsidRDefault="00DF5820" w:rsidP="00DF5820"/>
    <w:p w:rsidR="00DF5820" w:rsidRDefault="00DF5820" w:rsidP="00DF5820">
      <w:r>
        <w:t>Points still to be included in this* document:</w:t>
      </w:r>
    </w:p>
    <w:p w:rsidR="00DF5820" w:rsidRDefault="00DF5820" w:rsidP="00DF5820">
      <w:pPr>
        <w:pStyle w:val="ListParagraph"/>
        <w:numPr>
          <w:ilvl w:val="0"/>
          <w:numId w:val="2"/>
        </w:numPr>
      </w:pPr>
      <w:r>
        <w:t>Demonstrate search and filter in Task B testing</w:t>
      </w:r>
    </w:p>
    <w:p w:rsidR="00DF5820" w:rsidRDefault="00DF5820" w:rsidP="00DF5820">
      <w:pPr>
        <w:pStyle w:val="ListParagraph"/>
        <w:numPr>
          <w:ilvl w:val="0"/>
          <w:numId w:val="2"/>
        </w:numPr>
      </w:pPr>
      <w:r>
        <w:t>Describe the threads added to each thread group0 in task B, and mention thread names within each thread group</w:t>
      </w:r>
    </w:p>
    <w:p w:rsidR="00DF5820" w:rsidRDefault="00DF5820" w:rsidP="00DF5820">
      <w:pPr>
        <w:pStyle w:val="ListParagraph"/>
        <w:numPr>
          <w:ilvl w:val="0"/>
          <w:numId w:val="2"/>
        </w:numPr>
      </w:pPr>
      <w:r>
        <w:t>Few paragraphs at end of this document to explain how good our testing is (drivers, bugs added etc.)</w:t>
      </w:r>
    </w:p>
    <w:p w:rsidR="00DF5820" w:rsidRPr="00DF5820" w:rsidRDefault="00DF5820" w:rsidP="00DF5820">
      <w:pPr>
        <w:pStyle w:val="ListParagraph"/>
      </w:pPr>
    </w:p>
    <w:sectPr w:rsidR="00DF5820" w:rsidRPr="00DF5820" w:rsidSect="00AA6FB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73CEE"/>
    <w:multiLevelType w:val="hybridMultilevel"/>
    <w:tmpl w:val="8796E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3167C3"/>
    <w:multiLevelType w:val="hybridMultilevel"/>
    <w:tmpl w:val="E1D8A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FB1"/>
    <w:rsid w:val="000D70D3"/>
    <w:rsid w:val="00177857"/>
    <w:rsid w:val="001E73D1"/>
    <w:rsid w:val="00214AF3"/>
    <w:rsid w:val="002D145A"/>
    <w:rsid w:val="00334CBD"/>
    <w:rsid w:val="003810BF"/>
    <w:rsid w:val="003B4734"/>
    <w:rsid w:val="004361B6"/>
    <w:rsid w:val="0046654A"/>
    <w:rsid w:val="00484729"/>
    <w:rsid w:val="004A6992"/>
    <w:rsid w:val="005A2D67"/>
    <w:rsid w:val="005F4CF1"/>
    <w:rsid w:val="006B2C84"/>
    <w:rsid w:val="00832CB1"/>
    <w:rsid w:val="00884005"/>
    <w:rsid w:val="00A1347A"/>
    <w:rsid w:val="00A50EDE"/>
    <w:rsid w:val="00AA6FB1"/>
    <w:rsid w:val="00B119DC"/>
    <w:rsid w:val="00B26DA8"/>
    <w:rsid w:val="00C02711"/>
    <w:rsid w:val="00D10714"/>
    <w:rsid w:val="00D431A6"/>
    <w:rsid w:val="00D54D62"/>
    <w:rsid w:val="00D83067"/>
    <w:rsid w:val="00DA6D31"/>
    <w:rsid w:val="00DB0E64"/>
    <w:rsid w:val="00DF5820"/>
    <w:rsid w:val="00E316DC"/>
    <w:rsid w:val="00F46A6F"/>
    <w:rsid w:val="00F716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3D3A"/>
  <w15:chartTrackingRefBased/>
  <w15:docId w15:val="{F2BB8999-FFDA-4870-B5DE-33D59A04C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D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6FB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A6FB1"/>
    <w:rPr>
      <w:rFonts w:eastAsiaTheme="minorEastAsia"/>
      <w:lang w:val="en-US"/>
    </w:rPr>
  </w:style>
  <w:style w:type="character" w:customStyle="1" w:styleId="Heading1Char">
    <w:name w:val="Heading 1 Char"/>
    <w:basedOn w:val="DefaultParagraphFont"/>
    <w:link w:val="Heading1"/>
    <w:uiPriority w:val="9"/>
    <w:rsid w:val="00DA6D3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A6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B99E54-0EA3-465C-B6A7-317EF3F39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35723C7.dotm</Template>
  <TotalTime>323</TotalTime>
  <Pages>10</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CS313         Testing Strategy Documentation</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CS313         Testing Strategy Documentation</dc:title>
  <dc:subject/>
  <dc:creator>Steven Barry                                                                  Elliot Rourke                                                                 Scott Pirrie                                                                     Ciaran Service                                                                Mark Baxter</dc:creator>
  <cp:keywords/>
  <dc:description/>
  <cp:lastModifiedBy>Windows User</cp:lastModifiedBy>
  <cp:revision>21</cp:revision>
  <dcterms:created xsi:type="dcterms:W3CDTF">2017-11-24T10:02:00Z</dcterms:created>
  <dcterms:modified xsi:type="dcterms:W3CDTF">2017-11-24T16:51:00Z</dcterms:modified>
</cp:coreProperties>
</file>